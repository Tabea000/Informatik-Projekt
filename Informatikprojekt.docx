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AE" w:rsidRDefault="004B6CB8">
      <w:r>
        <w:t>Unsere Screenshots</w:t>
      </w:r>
    </w:p>
    <w:p w:rsidR="004B6CB8" w:rsidRDefault="004B6CB8"/>
    <w:p w:rsidR="004B6CB8" w:rsidRDefault="004B6CB8">
      <w:r>
        <w:t>08.09.17:</w:t>
      </w:r>
    </w:p>
    <w:p w:rsidR="004B6CB8" w:rsidRDefault="004B6CB8">
      <w:r>
        <w:rPr>
          <w:noProof/>
          <w:lang w:eastAsia="de-DE"/>
        </w:rPr>
        <w:drawing>
          <wp:inline distT="0" distB="0" distL="0" distR="0" wp14:anchorId="71D1D745" wp14:editId="22C7BFE1">
            <wp:extent cx="5760720" cy="3600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600450"/>
                    </a:xfrm>
                    <a:prstGeom prst="rect">
                      <a:avLst/>
                    </a:prstGeom>
                  </pic:spPr>
                </pic:pic>
              </a:graphicData>
            </a:graphic>
          </wp:inline>
        </w:drawing>
      </w:r>
    </w:p>
    <w:p w:rsidR="004B6CB8" w:rsidRDefault="004B6CB8"/>
    <w:p w:rsidR="004B6CB8" w:rsidRDefault="004B6CB8" w:rsidP="004B6CB8">
      <w:pPr>
        <w:pStyle w:val="Listenabsatz"/>
        <w:numPr>
          <w:ilvl w:val="0"/>
          <w:numId w:val="1"/>
        </w:numPr>
      </w:pPr>
      <w:r>
        <w:t>Informatikstunde</w:t>
      </w:r>
    </w:p>
    <w:p w:rsidR="004B6CB8" w:rsidRDefault="004B6CB8" w:rsidP="004B6CB8">
      <w:pPr>
        <w:pStyle w:val="Listenabsatz"/>
      </w:pPr>
    </w:p>
    <w:p w:rsidR="004B6CB8" w:rsidRDefault="004B6CB8" w:rsidP="004B6CB8">
      <w:pPr>
        <w:pStyle w:val="Listenabsatz"/>
        <w:jc w:val="both"/>
      </w:pPr>
      <w:r>
        <w:t xml:space="preserve">Heute haben wir unser Halbjahresprojekt gestartet. Zunächst haben wir damit begonnen, mit dem Onlineprogramm CODE einige leichterte Aufgaben im Bereich der Blockschrift zu bearbeiten. Einige Schwierigkeiten ergaben sich bei </w:t>
      </w:r>
      <w:r w:rsidR="00415782">
        <w:t>„</w:t>
      </w:r>
      <w:r>
        <w:t>Level 22 Extrem- Herausforderung</w:t>
      </w:r>
      <w:r w:rsidR="00415782">
        <w:t>“,</w:t>
      </w:r>
      <w:bookmarkStart w:id="0" w:name="_GoBack"/>
      <w:bookmarkEnd w:id="0"/>
      <w:r>
        <w:t xml:space="preserve"> beim Erreichen der niedrigsten möglichen Blockzahl. Unser Ziel setzten wir uns bei 10 Blöcken, mit einigen Versuchen senkten wir unsere Anzahl von 16 auf 11 Blöcke. Mit diesem Ergebnis sind wir sehr zufrieden, da wir bei keinerlei Erfahrungen in diesem Fachbereich besaßen.</w:t>
      </w:r>
    </w:p>
    <w:p w:rsidR="004B6CB8" w:rsidRDefault="004B6CB8" w:rsidP="004B6CB8">
      <w:pPr>
        <w:pStyle w:val="Listenabsatz"/>
        <w:jc w:val="both"/>
      </w:pPr>
      <w:r>
        <w:t xml:space="preserve">In der zweiten Stunde erstellen wir beide unsere Profile auf der </w:t>
      </w:r>
      <w:proofErr w:type="spellStart"/>
      <w:r>
        <w:t>Webside</w:t>
      </w:r>
      <w:proofErr w:type="spellEnd"/>
      <w:r>
        <w:t xml:space="preserve"> </w:t>
      </w:r>
      <w:r w:rsidR="00415782">
        <w:t>„</w:t>
      </w:r>
      <w:proofErr w:type="spellStart"/>
      <w:r>
        <w:t>Github</w:t>
      </w:r>
      <w:proofErr w:type="spellEnd"/>
      <w:r w:rsidR="00415782">
        <w:t>“</w:t>
      </w:r>
    </w:p>
    <w:sectPr w:rsidR="004B6C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F3E9B"/>
    <w:multiLevelType w:val="hybridMultilevel"/>
    <w:tmpl w:val="249AB5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B8"/>
    <w:rsid w:val="00415782"/>
    <w:rsid w:val="004B6CB8"/>
    <w:rsid w:val="008E5D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CAD8A-913B-4F4E-BC86-D46DCA7D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B6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28A9D42C.dotm</Template>
  <TotalTime>0</TotalTime>
  <Pages>1</Pages>
  <Words>91</Words>
  <Characters>576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Matthiesen</dc:creator>
  <cp:keywords/>
  <dc:description/>
  <cp:lastModifiedBy>Juliane Matthiesen</cp:lastModifiedBy>
  <cp:revision>1</cp:revision>
  <dcterms:created xsi:type="dcterms:W3CDTF">2017-09-08T08:14:00Z</dcterms:created>
  <dcterms:modified xsi:type="dcterms:W3CDTF">2017-09-08T08:26:00Z</dcterms:modified>
</cp:coreProperties>
</file>